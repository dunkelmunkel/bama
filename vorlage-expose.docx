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8F27A" w14:textId="77777777" w:rsidR="006C7828" w:rsidRDefault="006C7828"/>
    <w:p w14:paraId="72EB0138" w14:textId="77777777" w:rsidR="00F1080C" w:rsidRDefault="00F1080C"/>
    <w:p w14:paraId="3C9AA573" w14:textId="13D34CC1" w:rsidR="00F1080C" w:rsidRPr="00F1080C" w:rsidRDefault="0087619E" w:rsidP="00F1080C">
      <w:pPr>
        <w:jc w:val="center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Exposé</w:t>
      </w:r>
      <w:proofErr w:type="gramEnd"/>
      <w:r>
        <w:rPr>
          <w:b/>
          <w:sz w:val="36"/>
          <w:szCs w:val="36"/>
        </w:rPr>
        <w:t xml:space="preserve"> für eine Bachelor-/Masterarbeit</w:t>
      </w:r>
    </w:p>
    <w:p w14:paraId="13C9FA08" w14:textId="77777777" w:rsidR="00F1080C" w:rsidRDefault="00F1080C"/>
    <w:p w14:paraId="2DDDB790" w14:textId="31BB1A83" w:rsidR="00FC5A51" w:rsidRDefault="00FC5A51" w:rsidP="00FC5A51">
      <w:pPr>
        <w:jc w:val="both"/>
        <w:rPr>
          <w:b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56"/>
      </w:tblGrid>
      <w:tr w:rsidR="0087619E" w14:paraId="0A79D9E1" w14:textId="77777777" w:rsidTr="0087619E">
        <w:tc>
          <w:tcPr>
            <w:tcW w:w="9056" w:type="dxa"/>
          </w:tcPr>
          <w:p w14:paraId="647F80B7" w14:textId="0E85BF91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 xml:space="preserve">Dein Name: </w:t>
            </w:r>
          </w:p>
        </w:tc>
      </w:tr>
      <w:tr w:rsidR="0087619E" w14:paraId="75D3C2B7" w14:textId="77777777" w:rsidTr="0087619E">
        <w:tc>
          <w:tcPr>
            <w:tcW w:w="9056" w:type="dxa"/>
          </w:tcPr>
          <w:p w14:paraId="7FA847B4" w14:textId="599BA366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>Deine Matrikelnr:</w:t>
            </w:r>
          </w:p>
        </w:tc>
      </w:tr>
      <w:tr w:rsidR="0087619E" w14:paraId="11C5C907" w14:textId="77777777" w:rsidTr="0087619E">
        <w:tc>
          <w:tcPr>
            <w:tcW w:w="9056" w:type="dxa"/>
          </w:tcPr>
          <w:p w14:paraId="57E1F01F" w14:textId="25B9B9FD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>Titel der Arbeit:</w:t>
            </w:r>
          </w:p>
        </w:tc>
      </w:tr>
      <w:tr w:rsidR="0087619E" w14:paraId="6DE25874" w14:textId="77777777" w:rsidTr="0087619E">
        <w:tc>
          <w:tcPr>
            <w:tcW w:w="9056" w:type="dxa"/>
          </w:tcPr>
          <w:p w14:paraId="78F9463F" w14:textId="77E4E10A" w:rsidR="008A0B46" w:rsidRDefault="0087619E" w:rsidP="00045FCD">
            <w:pPr>
              <w:spacing w:before="100" w:after="100"/>
            </w:pPr>
            <w:r w:rsidRPr="0087619E">
              <w:rPr>
                <w:b/>
                <w:bCs/>
              </w:rPr>
              <w:t>Kurzbeschreibung:</w:t>
            </w:r>
            <w:r>
              <w:br/>
            </w:r>
            <w:proofErr w:type="gramStart"/>
            <w:r>
              <w:t>Beschreibe</w:t>
            </w:r>
            <w:proofErr w:type="gramEnd"/>
            <w:r>
              <w:t xml:space="preserve"> hier kurz den Gegenstandsbereich/das Problem/den Kontext deiner Arbeit</w:t>
            </w:r>
            <w:r w:rsidR="00045FCD">
              <w:t xml:space="preserve">, </w:t>
            </w:r>
            <w:r w:rsidR="00905233">
              <w:t>am besten</w:t>
            </w:r>
            <w:r w:rsidR="00045FCD">
              <w:t xml:space="preserve"> auch schon unter Verwendung einiger einschlägiger Literaturreferenzen.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06323DCB" w14:textId="77777777" w:rsidR="008A0B46" w:rsidRDefault="008A0B46" w:rsidP="0087619E">
            <w:pPr>
              <w:spacing w:before="100" w:after="100"/>
              <w:jc w:val="both"/>
            </w:pPr>
          </w:p>
          <w:p w14:paraId="6BBDDD5E" w14:textId="0E08E47D" w:rsidR="0087619E" w:rsidRDefault="0087619E" w:rsidP="0087619E">
            <w:pPr>
              <w:spacing w:before="100" w:after="100"/>
              <w:jc w:val="both"/>
            </w:pPr>
            <w:r>
              <w:br/>
            </w:r>
            <w:r>
              <w:br/>
            </w:r>
          </w:p>
        </w:tc>
      </w:tr>
      <w:tr w:rsidR="0087619E" w14:paraId="01D1AE8C" w14:textId="77777777" w:rsidTr="0087619E">
        <w:tc>
          <w:tcPr>
            <w:tcW w:w="9056" w:type="dxa"/>
          </w:tcPr>
          <w:p w14:paraId="7C028CAE" w14:textId="4D42FA1E" w:rsidR="0087619E" w:rsidRPr="0087619E" w:rsidRDefault="0087619E" w:rsidP="0087619E">
            <w:pPr>
              <w:spacing w:before="100" w:after="100"/>
              <w:jc w:val="both"/>
              <w:rPr>
                <w:b/>
                <w:bCs/>
              </w:rPr>
            </w:pPr>
            <w:r w:rsidRPr="0087619E">
              <w:rPr>
                <w:b/>
                <w:bCs/>
              </w:rPr>
              <w:t xml:space="preserve">Forschungsfrage(n): </w:t>
            </w:r>
          </w:p>
          <w:p w14:paraId="72976DE9" w14:textId="77777777" w:rsidR="0087619E" w:rsidRDefault="0087619E" w:rsidP="0087619E">
            <w:pPr>
              <w:pStyle w:val="Listenabsatz"/>
              <w:numPr>
                <w:ilvl w:val="0"/>
                <w:numId w:val="6"/>
              </w:numPr>
              <w:spacing w:before="100" w:after="100"/>
              <w:jc w:val="both"/>
            </w:pPr>
            <w:r>
              <w:t>….</w:t>
            </w:r>
          </w:p>
          <w:p w14:paraId="51B28D74" w14:textId="77777777" w:rsidR="0087619E" w:rsidRDefault="0087619E" w:rsidP="0087619E">
            <w:pPr>
              <w:pStyle w:val="Listenabsatz"/>
              <w:numPr>
                <w:ilvl w:val="0"/>
                <w:numId w:val="6"/>
              </w:numPr>
              <w:spacing w:before="100" w:after="100"/>
              <w:jc w:val="both"/>
            </w:pPr>
            <w:r>
              <w:t>….</w:t>
            </w:r>
          </w:p>
          <w:p w14:paraId="1F685D58" w14:textId="44C5DDFA" w:rsidR="0087619E" w:rsidRDefault="0087619E" w:rsidP="0087619E">
            <w:pPr>
              <w:pStyle w:val="Listenabsatz"/>
              <w:numPr>
                <w:ilvl w:val="0"/>
                <w:numId w:val="6"/>
              </w:numPr>
              <w:spacing w:before="100" w:after="100"/>
              <w:jc w:val="both"/>
            </w:pPr>
            <w:r>
              <w:t>….</w:t>
            </w:r>
          </w:p>
        </w:tc>
      </w:tr>
      <w:tr w:rsidR="0087619E" w14:paraId="0286B154" w14:textId="77777777" w:rsidTr="0087619E">
        <w:tc>
          <w:tcPr>
            <w:tcW w:w="9056" w:type="dxa"/>
          </w:tcPr>
          <w:p w14:paraId="3E8A736C" w14:textId="77777777" w:rsidR="0087619E" w:rsidRDefault="0087619E" w:rsidP="0087619E">
            <w:pPr>
              <w:spacing w:before="100" w:after="100"/>
              <w:jc w:val="both"/>
            </w:pPr>
            <w:r w:rsidRPr="0087619E">
              <w:rPr>
                <w:b/>
                <w:bCs/>
              </w:rPr>
              <w:t>Forschungsmethoden:</w:t>
            </w:r>
            <w:r>
              <w:t xml:space="preserve"> </w:t>
            </w:r>
            <w:r>
              <w:br/>
            </w:r>
            <w:proofErr w:type="gramStart"/>
            <w:r w:rsidRPr="0087619E">
              <w:rPr>
                <w:i/>
                <w:iCs/>
              </w:rPr>
              <w:t>Beschreibe</w:t>
            </w:r>
            <w:proofErr w:type="gramEnd"/>
            <w:r w:rsidRPr="0087619E">
              <w:rPr>
                <w:i/>
                <w:iCs/>
              </w:rPr>
              <w:t xml:space="preserve"> kurz, mit welchen Methoden du die Fragen beantworten möchtest.</w:t>
            </w:r>
          </w:p>
          <w:p w14:paraId="60D56E5C" w14:textId="77777777" w:rsidR="0087619E" w:rsidRDefault="0087619E" w:rsidP="0087619E">
            <w:pPr>
              <w:spacing w:before="100" w:after="100"/>
              <w:jc w:val="both"/>
            </w:pPr>
          </w:p>
          <w:p w14:paraId="162F34F3" w14:textId="77777777" w:rsidR="0087619E" w:rsidRDefault="0087619E" w:rsidP="0087619E">
            <w:pPr>
              <w:spacing w:before="100" w:after="100"/>
              <w:jc w:val="both"/>
            </w:pPr>
          </w:p>
          <w:p w14:paraId="5AAB6DC7" w14:textId="77777777" w:rsidR="0087619E" w:rsidRDefault="0087619E" w:rsidP="0087619E">
            <w:pPr>
              <w:spacing w:before="100" w:after="100"/>
              <w:jc w:val="both"/>
            </w:pPr>
          </w:p>
          <w:p w14:paraId="65A712EE" w14:textId="77777777" w:rsidR="0087619E" w:rsidRDefault="0087619E" w:rsidP="0087619E">
            <w:pPr>
              <w:spacing w:before="100" w:after="100"/>
              <w:jc w:val="both"/>
            </w:pPr>
          </w:p>
          <w:p w14:paraId="6421DF77" w14:textId="1D822319" w:rsidR="0087619E" w:rsidRDefault="0087619E" w:rsidP="0087619E">
            <w:pPr>
              <w:spacing w:before="100" w:after="100"/>
              <w:jc w:val="both"/>
            </w:pPr>
          </w:p>
        </w:tc>
      </w:tr>
    </w:tbl>
    <w:p w14:paraId="3ACB5F17" w14:textId="47A1D869" w:rsidR="000E3D11" w:rsidRPr="004A1F76" w:rsidRDefault="0087619E" w:rsidP="00FC5A51">
      <w:pPr>
        <w:jc w:val="both"/>
        <w:rPr>
          <w:i/>
          <w:iCs/>
        </w:rPr>
      </w:pPr>
      <w:r>
        <w:br/>
      </w:r>
      <w:r w:rsidRPr="000E3D11">
        <w:rPr>
          <w:i/>
          <w:iCs/>
        </w:rPr>
        <w:t xml:space="preserve">Hinweis: </w:t>
      </w:r>
      <w:r w:rsidR="005E660B">
        <w:rPr>
          <w:i/>
          <w:iCs/>
        </w:rPr>
        <w:t xml:space="preserve">Der Teil des </w:t>
      </w:r>
      <w:proofErr w:type="gramStart"/>
      <w:r w:rsidR="005E660B">
        <w:rPr>
          <w:i/>
          <w:iCs/>
        </w:rPr>
        <w:t>Exposés</w:t>
      </w:r>
      <w:proofErr w:type="gramEnd"/>
      <w:r w:rsidR="005E660B">
        <w:rPr>
          <w:i/>
          <w:iCs/>
        </w:rPr>
        <w:t xml:space="preserve"> bis hier hin</w:t>
      </w:r>
      <w:r w:rsidRPr="000E3D11">
        <w:rPr>
          <w:i/>
          <w:iCs/>
        </w:rPr>
        <w:t xml:space="preserve"> sollte nicht länger als eine DIN A4-Seite sein.</w:t>
      </w:r>
      <w:r w:rsidR="000E3D11">
        <w:br/>
      </w:r>
    </w:p>
    <w:p w14:paraId="4A042C8B" w14:textId="1D2DA3F8" w:rsidR="00E06340" w:rsidRDefault="00E06340" w:rsidP="00E0634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Literatur</w:t>
      </w:r>
    </w:p>
    <w:p w14:paraId="1C399FB2" w14:textId="77777777" w:rsidR="00E06340" w:rsidRDefault="00E06340" w:rsidP="00E06340">
      <w:pPr>
        <w:rPr>
          <w:bCs/>
        </w:rPr>
      </w:pPr>
    </w:p>
    <w:p w14:paraId="07A78826" w14:textId="1ABB495A" w:rsidR="00E06340" w:rsidRDefault="00E06340" w:rsidP="00E06340">
      <w:pPr>
        <w:rPr>
          <w:bCs/>
          <w:i/>
          <w:iCs/>
        </w:rPr>
      </w:pPr>
      <w:r>
        <w:rPr>
          <w:bCs/>
          <w:i/>
          <w:iCs/>
        </w:rPr>
        <w:t xml:space="preserve">Es ist auch bei der Erstellung des </w:t>
      </w:r>
      <w:proofErr w:type="gramStart"/>
      <w:r>
        <w:rPr>
          <w:bCs/>
          <w:i/>
          <w:iCs/>
        </w:rPr>
        <w:t>Exposés</w:t>
      </w:r>
      <w:proofErr w:type="gramEnd"/>
      <w:r>
        <w:rPr>
          <w:bCs/>
          <w:i/>
          <w:iCs/>
        </w:rPr>
        <w:t xml:space="preserve"> schon sinnvoll, in ein paar Publikationen hineinzulesen. Diese kannst du hier angeben.</w:t>
      </w:r>
    </w:p>
    <w:p w14:paraId="125A0B9F" w14:textId="77777777" w:rsidR="00E06340" w:rsidRDefault="00E06340" w:rsidP="00E06340">
      <w:pPr>
        <w:rPr>
          <w:bCs/>
          <w:i/>
          <w:iCs/>
        </w:rPr>
      </w:pPr>
    </w:p>
    <w:p w14:paraId="7C67561F" w14:textId="7DAB1DAF" w:rsidR="00E06340" w:rsidRPr="00E06340" w:rsidRDefault="00E06340" w:rsidP="00E06340">
      <w:pPr>
        <w:pStyle w:val="Listenabsatz"/>
        <w:numPr>
          <w:ilvl w:val="0"/>
          <w:numId w:val="7"/>
        </w:numPr>
        <w:rPr>
          <w:bCs/>
          <w:i/>
          <w:iCs/>
        </w:rPr>
      </w:pPr>
      <w:r>
        <w:rPr>
          <w:bCs/>
        </w:rPr>
        <w:t>…</w:t>
      </w:r>
    </w:p>
    <w:p w14:paraId="6CD70725" w14:textId="443772B6" w:rsidR="00E06340" w:rsidRPr="00E06340" w:rsidRDefault="00E06340" w:rsidP="00E06340">
      <w:pPr>
        <w:pStyle w:val="Listenabsatz"/>
        <w:numPr>
          <w:ilvl w:val="0"/>
          <w:numId w:val="7"/>
        </w:numPr>
        <w:rPr>
          <w:bCs/>
          <w:i/>
          <w:iCs/>
        </w:rPr>
      </w:pPr>
      <w:r>
        <w:rPr>
          <w:bCs/>
        </w:rPr>
        <w:t>…</w:t>
      </w:r>
    </w:p>
    <w:p w14:paraId="7CA66FED" w14:textId="0FA984E7" w:rsidR="00E06340" w:rsidRPr="00E06340" w:rsidRDefault="00E06340" w:rsidP="00E06340">
      <w:pPr>
        <w:pStyle w:val="Listenabsatz"/>
        <w:numPr>
          <w:ilvl w:val="0"/>
          <w:numId w:val="7"/>
        </w:numPr>
        <w:rPr>
          <w:bCs/>
          <w:i/>
          <w:iCs/>
        </w:rPr>
      </w:pPr>
      <w:r>
        <w:rPr>
          <w:bCs/>
        </w:rPr>
        <w:t>…</w:t>
      </w:r>
    </w:p>
    <w:p w14:paraId="214ACA28" w14:textId="77777777" w:rsidR="00E06340" w:rsidRDefault="00E06340" w:rsidP="00E06340">
      <w:pPr>
        <w:rPr>
          <w:b/>
          <w:sz w:val="32"/>
          <w:szCs w:val="32"/>
        </w:rPr>
      </w:pPr>
    </w:p>
    <w:p w14:paraId="47312600" w14:textId="17B2D1E6" w:rsidR="005E660B" w:rsidRDefault="005E660B" w:rsidP="005E660B">
      <w:pPr>
        <w:rPr>
          <w:b/>
          <w:sz w:val="32"/>
          <w:szCs w:val="32"/>
        </w:rPr>
      </w:pPr>
      <w:r>
        <w:rPr>
          <w:b/>
          <w:sz w:val="32"/>
          <w:szCs w:val="32"/>
        </w:rPr>
        <w:t>Zeitplan</w:t>
      </w:r>
    </w:p>
    <w:p w14:paraId="3E128686" w14:textId="77777777" w:rsidR="005E660B" w:rsidRDefault="005E660B" w:rsidP="005E660B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2"/>
      </w:tblGrid>
      <w:tr w:rsidR="005E660B" w14:paraId="0EA6C5C1" w14:textId="77777777" w:rsidTr="005E660B">
        <w:tc>
          <w:tcPr>
            <w:tcW w:w="3114" w:type="dxa"/>
          </w:tcPr>
          <w:p w14:paraId="026EE87F" w14:textId="0B62583A" w:rsidR="005E660B" w:rsidRDefault="005E660B" w:rsidP="005E660B">
            <w:pPr>
              <w:rPr>
                <w:b/>
              </w:rPr>
            </w:pPr>
            <w:r>
              <w:rPr>
                <w:b/>
              </w:rPr>
              <w:t>Zeitraum</w:t>
            </w:r>
          </w:p>
        </w:tc>
        <w:tc>
          <w:tcPr>
            <w:tcW w:w="5942" w:type="dxa"/>
          </w:tcPr>
          <w:p w14:paraId="73DA0961" w14:textId="2C019FF6" w:rsidR="005E660B" w:rsidRDefault="005E660B" w:rsidP="005E660B">
            <w:pPr>
              <w:rPr>
                <w:b/>
              </w:rPr>
            </w:pPr>
            <w:r>
              <w:rPr>
                <w:b/>
              </w:rPr>
              <w:t>Aktivitäten</w:t>
            </w:r>
          </w:p>
        </w:tc>
      </w:tr>
      <w:tr w:rsidR="005E660B" w14:paraId="23B730B9" w14:textId="77777777" w:rsidTr="005E660B">
        <w:tc>
          <w:tcPr>
            <w:tcW w:w="3114" w:type="dxa"/>
          </w:tcPr>
          <w:p w14:paraId="2EFD3CBB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440F8D94" w14:textId="77777777" w:rsidR="005E660B" w:rsidRDefault="005E660B" w:rsidP="005E660B">
            <w:pPr>
              <w:rPr>
                <w:b/>
              </w:rPr>
            </w:pPr>
          </w:p>
        </w:tc>
      </w:tr>
      <w:tr w:rsidR="005E660B" w14:paraId="7BC92BA3" w14:textId="77777777" w:rsidTr="005E660B">
        <w:tc>
          <w:tcPr>
            <w:tcW w:w="3114" w:type="dxa"/>
          </w:tcPr>
          <w:p w14:paraId="45D4E766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13BE04C1" w14:textId="77777777" w:rsidR="005E660B" w:rsidRDefault="005E660B" w:rsidP="005E660B">
            <w:pPr>
              <w:rPr>
                <w:b/>
              </w:rPr>
            </w:pPr>
          </w:p>
        </w:tc>
      </w:tr>
      <w:tr w:rsidR="005E660B" w14:paraId="34910696" w14:textId="77777777" w:rsidTr="005E660B">
        <w:tc>
          <w:tcPr>
            <w:tcW w:w="3114" w:type="dxa"/>
          </w:tcPr>
          <w:p w14:paraId="6F9C1003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511F3069" w14:textId="77777777" w:rsidR="005E660B" w:rsidRDefault="005E660B" w:rsidP="005E660B">
            <w:pPr>
              <w:rPr>
                <w:b/>
              </w:rPr>
            </w:pPr>
          </w:p>
        </w:tc>
      </w:tr>
      <w:tr w:rsidR="005E660B" w14:paraId="02C5BB26" w14:textId="77777777" w:rsidTr="005E660B">
        <w:tc>
          <w:tcPr>
            <w:tcW w:w="3114" w:type="dxa"/>
          </w:tcPr>
          <w:p w14:paraId="3AB6652F" w14:textId="77777777" w:rsidR="005E660B" w:rsidRDefault="005E660B" w:rsidP="005E660B">
            <w:pPr>
              <w:rPr>
                <w:b/>
              </w:rPr>
            </w:pPr>
          </w:p>
        </w:tc>
        <w:tc>
          <w:tcPr>
            <w:tcW w:w="5942" w:type="dxa"/>
          </w:tcPr>
          <w:p w14:paraId="02549ADD" w14:textId="77777777" w:rsidR="005E660B" w:rsidRDefault="005E660B" w:rsidP="005E660B">
            <w:pPr>
              <w:rPr>
                <w:b/>
              </w:rPr>
            </w:pPr>
          </w:p>
        </w:tc>
      </w:tr>
    </w:tbl>
    <w:p w14:paraId="51F67F79" w14:textId="77777777" w:rsidR="005E660B" w:rsidRPr="005E660B" w:rsidRDefault="005E660B" w:rsidP="005E660B">
      <w:pPr>
        <w:rPr>
          <w:b/>
        </w:rPr>
      </w:pPr>
    </w:p>
    <w:p w14:paraId="44034C5F" w14:textId="77777777" w:rsidR="005E660B" w:rsidRDefault="005E660B" w:rsidP="000E3D11">
      <w:pPr>
        <w:rPr>
          <w:b/>
          <w:sz w:val="32"/>
          <w:szCs w:val="32"/>
        </w:rPr>
      </w:pPr>
    </w:p>
    <w:p w14:paraId="36C5D7E7" w14:textId="4FA9E6AD" w:rsidR="000E3D11" w:rsidRPr="00F1080C" w:rsidRDefault="000E3D11" w:rsidP="000E3D11">
      <w:pPr>
        <w:rPr>
          <w:b/>
          <w:sz w:val="36"/>
          <w:szCs w:val="36"/>
        </w:rPr>
      </w:pPr>
      <w:r>
        <w:rPr>
          <w:b/>
          <w:sz w:val="32"/>
          <w:szCs w:val="32"/>
        </w:rPr>
        <w:t>Vorläufige Gliederung</w:t>
      </w:r>
    </w:p>
    <w:p w14:paraId="7F10BD01" w14:textId="77777777" w:rsidR="000E3D11" w:rsidRDefault="000E3D11" w:rsidP="00FC5A51">
      <w:pPr>
        <w:jc w:val="both"/>
      </w:pPr>
    </w:p>
    <w:p w14:paraId="6A102D24" w14:textId="1A1C8BA5" w:rsidR="000E3D11" w:rsidRPr="002D6E74" w:rsidRDefault="000E3D11" w:rsidP="00FC5A51">
      <w:pPr>
        <w:jc w:val="both"/>
      </w:pPr>
      <w:r>
        <w:t>…</w:t>
      </w:r>
    </w:p>
    <w:sectPr w:rsidR="000E3D11" w:rsidRPr="002D6E74" w:rsidSect="00391BD6">
      <w:headerReference w:type="default" r:id="rId7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F02C8" w14:textId="77777777" w:rsidR="00133F04" w:rsidRDefault="00133F04" w:rsidP="00F1080C">
      <w:r>
        <w:separator/>
      </w:r>
    </w:p>
  </w:endnote>
  <w:endnote w:type="continuationSeparator" w:id="0">
    <w:p w14:paraId="1655DE1B" w14:textId="77777777" w:rsidR="00133F04" w:rsidRDefault="00133F04" w:rsidP="00F10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A8FD4" w14:textId="77777777" w:rsidR="00133F04" w:rsidRDefault="00133F04" w:rsidP="00F1080C">
      <w:r>
        <w:separator/>
      </w:r>
    </w:p>
  </w:footnote>
  <w:footnote w:type="continuationSeparator" w:id="0">
    <w:p w14:paraId="7D1E6B20" w14:textId="77777777" w:rsidR="00133F04" w:rsidRDefault="00133F04" w:rsidP="00F108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3"/>
      <w:gridCol w:w="1687"/>
      <w:gridCol w:w="3116"/>
    </w:tblGrid>
    <w:tr w:rsidR="0087619E" w14:paraId="1823F3C2" w14:textId="77777777" w:rsidTr="005E660B">
      <w:tc>
        <w:tcPr>
          <w:tcW w:w="4253" w:type="dxa"/>
        </w:tcPr>
        <w:p w14:paraId="4AE6F50D" w14:textId="2B3CE375" w:rsidR="0087619E" w:rsidRDefault="0087619E" w:rsidP="0087619E">
          <w:pPr>
            <w:pStyle w:val="Kopfzeile"/>
          </w:pPr>
          <w:r>
            <w:t>Prof. Dr. Christian Spannagel</w:t>
          </w:r>
          <w:r>
            <w:br/>
            <w:t>Institut für Mathematik und Informatik</w:t>
          </w:r>
          <w:r>
            <w:br/>
            <w:t>spannagel@p</w:t>
          </w:r>
          <w:r w:rsidR="006A3C01">
            <w:t>h</w:t>
          </w:r>
          <w:r>
            <w:t>-heidelberg.de</w:t>
          </w:r>
        </w:p>
      </w:tc>
      <w:tc>
        <w:tcPr>
          <w:tcW w:w="1687" w:type="dxa"/>
        </w:tcPr>
        <w:p w14:paraId="1953DD73" w14:textId="77777777" w:rsidR="0087619E" w:rsidRDefault="0087619E" w:rsidP="00F1080C">
          <w:pPr>
            <w:pStyle w:val="Kopfzeile"/>
            <w:jc w:val="right"/>
          </w:pPr>
        </w:p>
      </w:tc>
      <w:tc>
        <w:tcPr>
          <w:tcW w:w="3116" w:type="dxa"/>
        </w:tcPr>
        <w:p w14:paraId="41634391" w14:textId="0026BBA8" w:rsidR="0087619E" w:rsidRDefault="0087619E" w:rsidP="00F1080C">
          <w:pPr>
            <w:pStyle w:val="Kopfzeile"/>
            <w:jc w:val="right"/>
          </w:pPr>
          <w:r>
            <w:rPr>
              <w:noProof/>
            </w:rPr>
            <w:drawing>
              <wp:inline distT="0" distB="0" distL="0" distR="0" wp14:anchorId="68F9CFE1" wp14:editId="52A8DF41">
                <wp:extent cx="1841500" cy="776169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ph_heidelberg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323" cy="798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ADD8FB" w14:textId="308AE206" w:rsidR="00F1080C" w:rsidRDefault="00F1080C" w:rsidP="00F1080C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6389"/>
    <w:multiLevelType w:val="hybridMultilevel"/>
    <w:tmpl w:val="7534E6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061A8"/>
    <w:multiLevelType w:val="hybridMultilevel"/>
    <w:tmpl w:val="5E10EC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D3D53"/>
    <w:multiLevelType w:val="hybridMultilevel"/>
    <w:tmpl w:val="99FE4F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C58A4"/>
    <w:multiLevelType w:val="hybridMultilevel"/>
    <w:tmpl w:val="BD1A0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B2616"/>
    <w:multiLevelType w:val="hybridMultilevel"/>
    <w:tmpl w:val="CC2C43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E0D5B"/>
    <w:multiLevelType w:val="hybridMultilevel"/>
    <w:tmpl w:val="FAA8C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53A37"/>
    <w:multiLevelType w:val="hybridMultilevel"/>
    <w:tmpl w:val="12407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1325">
    <w:abstractNumId w:val="3"/>
  </w:num>
  <w:num w:numId="2" w16cid:durableId="702440964">
    <w:abstractNumId w:val="5"/>
  </w:num>
  <w:num w:numId="3" w16cid:durableId="963585079">
    <w:abstractNumId w:val="4"/>
  </w:num>
  <w:num w:numId="4" w16cid:durableId="597979241">
    <w:abstractNumId w:val="2"/>
  </w:num>
  <w:num w:numId="5" w16cid:durableId="2081513511">
    <w:abstractNumId w:val="6"/>
  </w:num>
  <w:num w:numId="6" w16cid:durableId="2029914028">
    <w:abstractNumId w:val="0"/>
  </w:num>
  <w:num w:numId="7" w16cid:durableId="1386249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9E"/>
    <w:rsid w:val="00045FCD"/>
    <w:rsid w:val="00054178"/>
    <w:rsid w:val="00070BC3"/>
    <w:rsid w:val="00081E2A"/>
    <w:rsid w:val="000E3D11"/>
    <w:rsid w:val="00133F04"/>
    <w:rsid w:val="001770FF"/>
    <w:rsid w:val="001C2C2D"/>
    <w:rsid w:val="002D6E74"/>
    <w:rsid w:val="00391BD6"/>
    <w:rsid w:val="003B62ED"/>
    <w:rsid w:val="00405F4E"/>
    <w:rsid w:val="004A1F76"/>
    <w:rsid w:val="004A78EB"/>
    <w:rsid w:val="004D4B98"/>
    <w:rsid w:val="004F497A"/>
    <w:rsid w:val="00512735"/>
    <w:rsid w:val="005E660B"/>
    <w:rsid w:val="006677F4"/>
    <w:rsid w:val="00672F8B"/>
    <w:rsid w:val="006A3C01"/>
    <w:rsid w:val="006C7828"/>
    <w:rsid w:val="006E5AE7"/>
    <w:rsid w:val="007F590D"/>
    <w:rsid w:val="0087619E"/>
    <w:rsid w:val="008A0B46"/>
    <w:rsid w:val="00905233"/>
    <w:rsid w:val="00914A3B"/>
    <w:rsid w:val="00AA727A"/>
    <w:rsid w:val="00C30518"/>
    <w:rsid w:val="00D3602A"/>
    <w:rsid w:val="00D7476D"/>
    <w:rsid w:val="00E06340"/>
    <w:rsid w:val="00E126E2"/>
    <w:rsid w:val="00EB56F3"/>
    <w:rsid w:val="00F1080C"/>
    <w:rsid w:val="00F915CC"/>
    <w:rsid w:val="00FC5A51"/>
    <w:rsid w:val="00FC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0759D2"/>
  <w14:defaultImageDpi w14:val="32767"/>
  <w15:chartTrackingRefBased/>
  <w15:docId w15:val="{EBAE30CC-419A-1146-8A1B-C4107A6A8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1080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080C"/>
  </w:style>
  <w:style w:type="paragraph" w:styleId="Fuzeile">
    <w:name w:val="footer"/>
    <w:basedOn w:val="Standard"/>
    <w:link w:val="FuzeileZchn"/>
    <w:uiPriority w:val="99"/>
    <w:unhideWhenUsed/>
    <w:rsid w:val="00F1080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080C"/>
  </w:style>
  <w:style w:type="paragraph" w:styleId="Listenabsatz">
    <w:name w:val="List Paragraph"/>
    <w:basedOn w:val="Standard"/>
    <w:uiPriority w:val="34"/>
    <w:qFormat/>
    <w:rsid w:val="002D6E7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C5A5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C5A5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C5A5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C5A5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C5A5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5A51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5A51"/>
    <w:rPr>
      <w:rFonts w:ascii="Times New Roman" w:hAnsi="Times New Roman" w:cs="Times New Roman"/>
      <w:sz w:val="18"/>
      <w:szCs w:val="18"/>
    </w:rPr>
  </w:style>
  <w:style w:type="table" w:styleId="Tabellenraster">
    <w:name w:val="Table Grid"/>
    <w:basedOn w:val="NormaleTabelle"/>
    <w:uiPriority w:val="39"/>
    <w:rsid w:val="008761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mbat/nextcloud/vorlagen/PH%20einfach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73414ce-1369-420b-b4d6-00018bc82098}" enabled="1" method="Standard" siteId="{a357096b-14a3-4d87-a1c2-475d4d9f31d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PH einfach.dotx</Template>
  <TotalTime>0</TotalTime>
  <Pages>2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Spannagel</dc:creator>
  <cp:keywords/>
  <dc:description/>
  <cp:lastModifiedBy>Christian Spannagel</cp:lastModifiedBy>
  <cp:revision>9</cp:revision>
  <dcterms:created xsi:type="dcterms:W3CDTF">2025-01-21T14:38:00Z</dcterms:created>
  <dcterms:modified xsi:type="dcterms:W3CDTF">2025-07-14T12:20:00Z</dcterms:modified>
</cp:coreProperties>
</file>